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0E" w:rsidRDefault="000272A1">
      <w:r>
        <w:t>$</w:t>
      </w:r>
      <w:r w:rsidR="00D817D2">
        <w:t>{</w:t>
      </w:r>
      <w:r>
        <w:t>tipo</w:t>
      </w:r>
      <w:r w:rsidR="00D817D2">
        <w:t>}</w:t>
      </w:r>
    </w:p>
    <w:p w:rsidR="000272A1" w:rsidRDefault="000272A1">
      <w:r>
        <w:t>INF/MDP/DGA/UA/SIS Nº 0047/2012</w:t>
      </w:r>
    </w:p>
    <w:p w:rsidR="000272A1" w:rsidRDefault="000272A1">
      <w:r>
        <w:t>I/2012-00095</w:t>
      </w:r>
    </w:p>
    <w:sectPr w:rsidR="000272A1" w:rsidSect="004B2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0272A1"/>
    <w:rsid w:val="000022D6"/>
    <w:rsid w:val="000272A1"/>
    <w:rsid w:val="000731FB"/>
    <w:rsid w:val="000878CC"/>
    <w:rsid w:val="00093A1D"/>
    <w:rsid w:val="00096B44"/>
    <w:rsid w:val="000A40B8"/>
    <w:rsid w:val="000A5B6B"/>
    <w:rsid w:val="000D25FF"/>
    <w:rsid w:val="000E1D51"/>
    <w:rsid w:val="000F09B8"/>
    <w:rsid w:val="000F3C86"/>
    <w:rsid w:val="00114C6D"/>
    <w:rsid w:val="001173F6"/>
    <w:rsid w:val="00117CA3"/>
    <w:rsid w:val="0012145A"/>
    <w:rsid w:val="00127F1F"/>
    <w:rsid w:val="0013137B"/>
    <w:rsid w:val="001422F9"/>
    <w:rsid w:val="001463EE"/>
    <w:rsid w:val="0015500A"/>
    <w:rsid w:val="001B0287"/>
    <w:rsid w:val="001B36B4"/>
    <w:rsid w:val="001B66B5"/>
    <w:rsid w:val="001D7261"/>
    <w:rsid w:val="001E15A8"/>
    <w:rsid w:val="001E17B6"/>
    <w:rsid w:val="002059FA"/>
    <w:rsid w:val="00210EFB"/>
    <w:rsid w:val="00216A3D"/>
    <w:rsid w:val="00217642"/>
    <w:rsid w:val="00217D48"/>
    <w:rsid w:val="00240719"/>
    <w:rsid w:val="00243631"/>
    <w:rsid w:val="00250560"/>
    <w:rsid w:val="0026757A"/>
    <w:rsid w:val="00275832"/>
    <w:rsid w:val="002758DD"/>
    <w:rsid w:val="00277D06"/>
    <w:rsid w:val="002856BD"/>
    <w:rsid w:val="0029280B"/>
    <w:rsid w:val="00295AD0"/>
    <w:rsid w:val="002A336C"/>
    <w:rsid w:val="002B125A"/>
    <w:rsid w:val="002C015C"/>
    <w:rsid w:val="002C06BE"/>
    <w:rsid w:val="002C4D72"/>
    <w:rsid w:val="002D0F1B"/>
    <w:rsid w:val="002E76C0"/>
    <w:rsid w:val="002E76CA"/>
    <w:rsid w:val="002F4E4C"/>
    <w:rsid w:val="00300573"/>
    <w:rsid w:val="00305539"/>
    <w:rsid w:val="003124CC"/>
    <w:rsid w:val="00321585"/>
    <w:rsid w:val="003367AE"/>
    <w:rsid w:val="003411B9"/>
    <w:rsid w:val="0035241B"/>
    <w:rsid w:val="003617A0"/>
    <w:rsid w:val="003828CD"/>
    <w:rsid w:val="003837A3"/>
    <w:rsid w:val="00394913"/>
    <w:rsid w:val="003A4235"/>
    <w:rsid w:val="003D3650"/>
    <w:rsid w:val="003E33AB"/>
    <w:rsid w:val="00417669"/>
    <w:rsid w:val="0042707D"/>
    <w:rsid w:val="00430FD4"/>
    <w:rsid w:val="00447B5F"/>
    <w:rsid w:val="004773A9"/>
    <w:rsid w:val="00477F12"/>
    <w:rsid w:val="004B2172"/>
    <w:rsid w:val="004B280E"/>
    <w:rsid w:val="004B4BFC"/>
    <w:rsid w:val="004C0E25"/>
    <w:rsid w:val="004F6148"/>
    <w:rsid w:val="004F7CF9"/>
    <w:rsid w:val="00517286"/>
    <w:rsid w:val="005251A9"/>
    <w:rsid w:val="0053229D"/>
    <w:rsid w:val="00542769"/>
    <w:rsid w:val="00544207"/>
    <w:rsid w:val="00545851"/>
    <w:rsid w:val="005459DF"/>
    <w:rsid w:val="00557EE6"/>
    <w:rsid w:val="00564070"/>
    <w:rsid w:val="005A45E6"/>
    <w:rsid w:val="005B1238"/>
    <w:rsid w:val="005B190F"/>
    <w:rsid w:val="005E149B"/>
    <w:rsid w:val="005E1B7C"/>
    <w:rsid w:val="005E3EA0"/>
    <w:rsid w:val="005F5E60"/>
    <w:rsid w:val="005F7992"/>
    <w:rsid w:val="00616A29"/>
    <w:rsid w:val="0062292D"/>
    <w:rsid w:val="0063291B"/>
    <w:rsid w:val="00633398"/>
    <w:rsid w:val="00647B41"/>
    <w:rsid w:val="00660642"/>
    <w:rsid w:val="0067555E"/>
    <w:rsid w:val="006A672C"/>
    <w:rsid w:val="006A70D3"/>
    <w:rsid w:val="006B4D0A"/>
    <w:rsid w:val="006B5C36"/>
    <w:rsid w:val="006B5DAC"/>
    <w:rsid w:val="006C2A6D"/>
    <w:rsid w:val="006D0181"/>
    <w:rsid w:val="006E7E61"/>
    <w:rsid w:val="006F5535"/>
    <w:rsid w:val="006F714C"/>
    <w:rsid w:val="0070596E"/>
    <w:rsid w:val="00710840"/>
    <w:rsid w:val="00711546"/>
    <w:rsid w:val="007244A9"/>
    <w:rsid w:val="007276A2"/>
    <w:rsid w:val="00740D74"/>
    <w:rsid w:val="007502C6"/>
    <w:rsid w:val="00766180"/>
    <w:rsid w:val="0077237A"/>
    <w:rsid w:val="0078472A"/>
    <w:rsid w:val="00784B69"/>
    <w:rsid w:val="0079256A"/>
    <w:rsid w:val="007D32FE"/>
    <w:rsid w:val="007D3312"/>
    <w:rsid w:val="007D39C1"/>
    <w:rsid w:val="007E3DB8"/>
    <w:rsid w:val="007F48DF"/>
    <w:rsid w:val="00811B1C"/>
    <w:rsid w:val="00824155"/>
    <w:rsid w:val="00834BE3"/>
    <w:rsid w:val="00837992"/>
    <w:rsid w:val="0084566C"/>
    <w:rsid w:val="00846901"/>
    <w:rsid w:val="00847810"/>
    <w:rsid w:val="0085233E"/>
    <w:rsid w:val="0085300C"/>
    <w:rsid w:val="00855542"/>
    <w:rsid w:val="00862AFC"/>
    <w:rsid w:val="0087369F"/>
    <w:rsid w:val="008A7B2A"/>
    <w:rsid w:val="008A7D1A"/>
    <w:rsid w:val="008D18F9"/>
    <w:rsid w:val="008E1573"/>
    <w:rsid w:val="008E2B9C"/>
    <w:rsid w:val="00915A15"/>
    <w:rsid w:val="00937705"/>
    <w:rsid w:val="00943517"/>
    <w:rsid w:val="00971820"/>
    <w:rsid w:val="00986E7E"/>
    <w:rsid w:val="00995946"/>
    <w:rsid w:val="009A334B"/>
    <w:rsid w:val="009B5E76"/>
    <w:rsid w:val="009E7AE1"/>
    <w:rsid w:val="00A22456"/>
    <w:rsid w:val="00A26D1E"/>
    <w:rsid w:val="00A304D4"/>
    <w:rsid w:val="00A443CE"/>
    <w:rsid w:val="00A71301"/>
    <w:rsid w:val="00A72049"/>
    <w:rsid w:val="00A80D5E"/>
    <w:rsid w:val="00A84DF1"/>
    <w:rsid w:val="00AA7B4A"/>
    <w:rsid w:val="00AD1B56"/>
    <w:rsid w:val="00AD4AE2"/>
    <w:rsid w:val="00AD51D9"/>
    <w:rsid w:val="00AE1E58"/>
    <w:rsid w:val="00AF47B7"/>
    <w:rsid w:val="00B06081"/>
    <w:rsid w:val="00B43812"/>
    <w:rsid w:val="00B43ED8"/>
    <w:rsid w:val="00B504DB"/>
    <w:rsid w:val="00B54C37"/>
    <w:rsid w:val="00B63C93"/>
    <w:rsid w:val="00B65AB1"/>
    <w:rsid w:val="00B70F76"/>
    <w:rsid w:val="00B7554C"/>
    <w:rsid w:val="00B92F27"/>
    <w:rsid w:val="00BA50FA"/>
    <w:rsid w:val="00BB08E6"/>
    <w:rsid w:val="00BC2C24"/>
    <w:rsid w:val="00BD575D"/>
    <w:rsid w:val="00C0279D"/>
    <w:rsid w:val="00C6001D"/>
    <w:rsid w:val="00C64CEF"/>
    <w:rsid w:val="00C707CD"/>
    <w:rsid w:val="00C80613"/>
    <w:rsid w:val="00C942E8"/>
    <w:rsid w:val="00CC6F14"/>
    <w:rsid w:val="00CF02D9"/>
    <w:rsid w:val="00CF55A0"/>
    <w:rsid w:val="00D10737"/>
    <w:rsid w:val="00D14B48"/>
    <w:rsid w:val="00D22645"/>
    <w:rsid w:val="00D320A5"/>
    <w:rsid w:val="00D373BB"/>
    <w:rsid w:val="00D4037E"/>
    <w:rsid w:val="00D6072A"/>
    <w:rsid w:val="00D771AA"/>
    <w:rsid w:val="00D817D2"/>
    <w:rsid w:val="00DA5C7F"/>
    <w:rsid w:val="00DD7C45"/>
    <w:rsid w:val="00E00A56"/>
    <w:rsid w:val="00E32E06"/>
    <w:rsid w:val="00E3525E"/>
    <w:rsid w:val="00E44891"/>
    <w:rsid w:val="00E44AF5"/>
    <w:rsid w:val="00E73026"/>
    <w:rsid w:val="00E7681B"/>
    <w:rsid w:val="00E776BD"/>
    <w:rsid w:val="00E9006E"/>
    <w:rsid w:val="00E908BA"/>
    <w:rsid w:val="00E92476"/>
    <w:rsid w:val="00EC2687"/>
    <w:rsid w:val="00EC629F"/>
    <w:rsid w:val="00EE6DC3"/>
    <w:rsid w:val="00F1000D"/>
    <w:rsid w:val="00F200E5"/>
    <w:rsid w:val="00F434AD"/>
    <w:rsid w:val="00F46E18"/>
    <w:rsid w:val="00F5688F"/>
    <w:rsid w:val="00F6002C"/>
    <w:rsid w:val="00F70CCE"/>
    <w:rsid w:val="00F75048"/>
    <w:rsid w:val="00F81826"/>
    <w:rsid w:val="00F82930"/>
    <w:rsid w:val="00FC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8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aperwork\word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2012-01-31T21:51:00Z</dcterms:created>
  <dcterms:modified xsi:type="dcterms:W3CDTF">2012-01-31T21:52:00Z</dcterms:modified>
</cp:coreProperties>
</file>